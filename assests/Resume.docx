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A9ABC" w14:textId="77777777" w:rsidR="00BE00F7" w:rsidRPr="00D55445" w:rsidRDefault="00BE00F7" w:rsidP="00BE00F7">
      <w:pPr>
        <w:pStyle w:val="Heading2"/>
        <w:rPr>
          <w:sz w:val="28"/>
          <w:szCs w:val="28"/>
        </w:rPr>
      </w:pPr>
      <w:r w:rsidRPr="00D55445">
        <w:rPr>
          <w:sz w:val="28"/>
          <w:szCs w:val="28"/>
        </w:rPr>
        <w:t>Objective</w:t>
      </w:r>
    </w:p>
    <w:p w14:paraId="4878E7B8" w14:textId="485D252F" w:rsidR="00F52D5B" w:rsidRDefault="00BE00F7" w:rsidP="00BE00F7">
      <w:r>
        <w:t>Motivated and detail-oriented computer programming graduate from Niagara College seeking a position in software development. Strong foundation in programming languages, software development lifecycle, and problem-solving skills. Eager to apply academic learnings in a professional environment to contribute to the team and grow as a developer.</w:t>
      </w:r>
    </w:p>
    <w:p w14:paraId="176F6FC4" w14:textId="77777777" w:rsidR="00D55445" w:rsidRDefault="00D55445" w:rsidP="00BE00F7"/>
    <w:p w14:paraId="1F48BB87" w14:textId="77777777" w:rsidR="00BE00F7" w:rsidRPr="00D55445" w:rsidRDefault="00BE00F7" w:rsidP="00BE00F7">
      <w:pPr>
        <w:pStyle w:val="Heading2"/>
        <w:rPr>
          <w:sz w:val="28"/>
          <w:szCs w:val="28"/>
        </w:rPr>
      </w:pPr>
      <w:r w:rsidRPr="00D55445">
        <w:rPr>
          <w:sz w:val="28"/>
          <w:szCs w:val="28"/>
        </w:rPr>
        <w:t>Education</w:t>
      </w:r>
    </w:p>
    <w:p w14:paraId="444EFF89" w14:textId="0F5198BC" w:rsidR="00BE00F7" w:rsidRDefault="00BE00F7" w:rsidP="00BE00F7">
      <w:r>
        <w:rPr>
          <w:b/>
        </w:rPr>
        <w:t>Diploma in Computer Programming</w:t>
      </w:r>
      <w:r>
        <w:rPr>
          <w:b/>
        </w:rPr>
        <w:br/>
      </w:r>
      <w:r>
        <w:t>Niagara College, Welland, Ontario</w:t>
      </w:r>
      <w:r>
        <w:br/>
        <w:t>[</w:t>
      </w:r>
      <w:r w:rsidR="00F52D5B">
        <w:t>2021</w:t>
      </w:r>
      <w:r>
        <w:t>] – [</w:t>
      </w:r>
      <w:r w:rsidR="00F52D5B">
        <w:t>2024</w:t>
      </w:r>
      <w:r>
        <w:t>]</w:t>
      </w:r>
      <w:r>
        <w:br/>
      </w:r>
    </w:p>
    <w:p w14:paraId="25AE0E47" w14:textId="77777777" w:rsidR="00BE00F7" w:rsidRPr="00D55445" w:rsidRDefault="00BE00F7" w:rsidP="00BE00F7">
      <w:pPr>
        <w:pStyle w:val="Heading2"/>
        <w:rPr>
          <w:sz w:val="28"/>
          <w:szCs w:val="28"/>
        </w:rPr>
      </w:pPr>
      <w:r w:rsidRPr="00D55445">
        <w:rPr>
          <w:sz w:val="28"/>
          <w:szCs w:val="28"/>
        </w:rPr>
        <w:t>Technical Skills</w:t>
      </w:r>
    </w:p>
    <w:p w14:paraId="76D604AB" w14:textId="291F76C4" w:rsidR="00D55445" w:rsidRPr="00D55445" w:rsidRDefault="00BE00F7" w:rsidP="00D55445">
      <w:pPr>
        <w:spacing w:line="360" w:lineRule="auto"/>
      </w:pPr>
      <w:r w:rsidRPr="00A55C52">
        <w:rPr>
          <w:b/>
          <w:bCs/>
          <w:u w:val="single"/>
        </w:rPr>
        <w:t>Languages:</w:t>
      </w:r>
      <w:r>
        <w:t xml:space="preserve"> </w:t>
      </w:r>
      <w:r w:rsidR="00A55C52">
        <w:tab/>
      </w:r>
      <w:r w:rsidR="00A55C52">
        <w:tab/>
      </w:r>
      <w:r w:rsidR="00A55C52">
        <w:tab/>
      </w:r>
      <w:r>
        <w:t xml:space="preserve">Java, Python, C++, </w:t>
      </w:r>
      <w:r w:rsidR="00A55C52">
        <w:t xml:space="preserve">C#, CSS, </w:t>
      </w:r>
      <w:r>
        <w:t>JavaScript</w:t>
      </w:r>
      <w:r w:rsidR="00A55C52">
        <w:t>, HTML, PHP</w:t>
      </w:r>
      <w:r>
        <w:br/>
      </w:r>
      <w:r w:rsidRPr="00A55C52">
        <w:rPr>
          <w:b/>
          <w:bCs/>
          <w:u w:val="single"/>
        </w:rPr>
        <w:t>Tools &amp; Technologies:</w:t>
      </w:r>
      <w:r>
        <w:t xml:space="preserve"> </w:t>
      </w:r>
      <w:r w:rsidR="00A55C52">
        <w:tab/>
      </w:r>
      <w:r w:rsidR="00A55C52">
        <w:tab/>
        <w:t>Visual Studio, Git, Microsoft Azure</w:t>
      </w:r>
      <w:r>
        <w:br/>
      </w:r>
      <w:r w:rsidRPr="00F52D5B">
        <w:rPr>
          <w:b/>
          <w:bCs/>
          <w:u w:val="single"/>
        </w:rPr>
        <w:t>Databases:</w:t>
      </w:r>
      <w:r>
        <w:t xml:space="preserve"> </w:t>
      </w:r>
      <w:r w:rsidR="00F52D5B">
        <w:tab/>
      </w:r>
      <w:r w:rsidR="00F52D5B">
        <w:tab/>
      </w:r>
      <w:r w:rsidR="00F52D5B">
        <w:tab/>
      </w:r>
      <w:r w:rsidR="00A55C52">
        <w:t>MySQL, MongoDB, SQLite, Microsoft SQL</w:t>
      </w:r>
      <w:r w:rsidR="00F52D5B">
        <w:t xml:space="preserve"> Server</w:t>
      </w:r>
      <w:r w:rsidR="00D55445" w:rsidRPr="00D55445">
        <w:rPr>
          <w:b/>
          <w:bCs/>
          <w:u w:val="single"/>
        </w:rPr>
        <w:t xml:space="preserve"> </w:t>
      </w:r>
      <w:r>
        <w:br/>
      </w:r>
      <w:r w:rsidR="00D55445">
        <w:rPr>
          <w:b/>
          <w:bCs/>
          <w:u w:val="single"/>
        </w:rPr>
        <w:t>Frameworks:</w:t>
      </w:r>
      <w:r w:rsidR="00D55445" w:rsidRPr="00D55445">
        <w:rPr>
          <w:b/>
          <w:bCs/>
        </w:rPr>
        <w:t xml:space="preserve">                                  </w:t>
      </w:r>
      <w:r w:rsidR="00D55445">
        <w:t>ASP.NET MVC, .NET MAUI</w:t>
      </w:r>
    </w:p>
    <w:p w14:paraId="7DADD39B" w14:textId="6D9704E8" w:rsidR="00D55445" w:rsidRPr="00D55445" w:rsidRDefault="00BE00F7" w:rsidP="00D55445">
      <w:pPr>
        <w:pStyle w:val="Heading2"/>
        <w:spacing w:line="360" w:lineRule="auto"/>
        <w:rPr>
          <w:sz w:val="28"/>
          <w:szCs w:val="28"/>
        </w:rPr>
      </w:pPr>
      <w:r w:rsidRPr="00D55445">
        <w:rPr>
          <w:sz w:val="28"/>
          <w:szCs w:val="28"/>
        </w:rPr>
        <w:t>Projects</w:t>
      </w:r>
    </w:p>
    <w:p w14:paraId="5DDB8F1C" w14:textId="77777777" w:rsidR="00D55445" w:rsidRDefault="00FF61C8" w:rsidP="00BE00F7">
      <w:r>
        <w:rPr>
          <w:b/>
        </w:rPr>
        <w:t>Medical Office MVC App</w:t>
      </w:r>
      <w:r>
        <w:rPr>
          <w:b/>
        </w:rPr>
        <w:br/>
      </w:r>
      <w:r w:rsidRPr="00FF61C8">
        <w:rPr>
          <w:b/>
          <w:bCs/>
          <w:u w:val="single"/>
        </w:rPr>
        <w:t>Description:</w:t>
      </w:r>
      <w:r>
        <w:t xml:space="preserve"> Developed an MVC application to manage patients, doctors, and appointments. Features include adding, editing, and deleting records, scheduling appointments, assigning patients to doctors, advanced search filters, user authentication, role management, and email notifications.</w:t>
      </w:r>
      <w:r>
        <w:br/>
      </w:r>
      <w:r w:rsidRPr="00FF61C8">
        <w:rPr>
          <w:b/>
          <w:bCs/>
          <w:u w:val="single"/>
        </w:rPr>
        <w:t xml:space="preserve">Technologies </w:t>
      </w:r>
      <w:r w:rsidRPr="00D55445">
        <w:rPr>
          <w:b/>
          <w:bCs/>
          <w:u w:val="single"/>
        </w:rPr>
        <w:t>Used:</w:t>
      </w:r>
      <w:r>
        <w:t xml:space="preserve"> ASP.NET MVC, C#, SQL Server</w:t>
      </w:r>
    </w:p>
    <w:p w14:paraId="4FB1D83A" w14:textId="77777777" w:rsidR="00D55445" w:rsidRDefault="00D55445" w:rsidP="00BE00F7"/>
    <w:p w14:paraId="18C3D445" w14:textId="4B0E1976" w:rsidR="00F52D5B" w:rsidRDefault="00D55445" w:rsidP="00BE00F7">
      <w:pPr>
        <w:rPr>
          <w:b/>
        </w:rPr>
      </w:pPr>
      <w:r>
        <w:rPr>
          <w:b/>
        </w:rPr>
        <w:t>Medical-Office-MAUI App</w:t>
      </w:r>
      <w:r>
        <w:rPr>
          <w:b/>
        </w:rPr>
        <w:br/>
      </w:r>
      <w:r w:rsidRPr="00D55445">
        <w:rPr>
          <w:b/>
          <w:bCs/>
          <w:u w:val="single"/>
        </w:rPr>
        <w:t>Description</w:t>
      </w:r>
      <w:r>
        <w:t>: Created a MAUI app for managing patient assignments to doctors with functionalities to filter doctors and edit patient details.</w:t>
      </w:r>
      <w:r>
        <w:br/>
      </w:r>
      <w:r w:rsidRPr="00D55445">
        <w:rPr>
          <w:b/>
          <w:bCs/>
          <w:u w:val="single"/>
        </w:rPr>
        <w:t>Technologies Used</w:t>
      </w:r>
      <w:r>
        <w:t>: .NET MAUI, C#</w:t>
      </w:r>
      <w:r w:rsidR="00BE00F7">
        <w:br/>
      </w:r>
    </w:p>
    <w:p w14:paraId="1D4E4F1E" w14:textId="603E030B" w:rsidR="00D55445" w:rsidRPr="00FF61C8" w:rsidRDefault="00D55445" w:rsidP="00BE00F7">
      <w:pPr>
        <w:rPr>
          <w:b/>
        </w:rPr>
      </w:pPr>
      <w:r>
        <w:rPr>
          <w:b/>
        </w:rPr>
        <w:t>MVC Music Collection App</w:t>
      </w:r>
      <w:r>
        <w:rPr>
          <w:b/>
        </w:rPr>
        <w:br/>
      </w:r>
      <w:r w:rsidRPr="00D55445">
        <w:rPr>
          <w:b/>
          <w:bCs/>
          <w:u w:val="single"/>
        </w:rPr>
        <w:t>Description:</w:t>
      </w:r>
      <w:r>
        <w:t xml:space="preserve"> Developed an MVC music collection app featuring user login and registration, allowing users to create, edit, and delete songs and albums. Included user management functionalities for adding new users.</w:t>
      </w:r>
      <w:r>
        <w:br/>
      </w:r>
      <w:r w:rsidRPr="00D55445">
        <w:rPr>
          <w:b/>
          <w:bCs/>
          <w:u w:val="single"/>
        </w:rPr>
        <w:t>Technologies Used</w:t>
      </w:r>
      <w:r>
        <w:t>: ASP.NET MVC, C#, SQL Server</w:t>
      </w:r>
    </w:p>
    <w:p w14:paraId="6657794B" w14:textId="77777777" w:rsidR="00BE00F7" w:rsidRDefault="00BE00F7" w:rsidP="00BE00F7">
      <w:pPr>
        <w:pStyle w:val="Heading2"/>
      </w:pPr>
      <w:r>
        <w:lastRenderedPageBreak/>
        <w:t>Additional Skills and Interests</w:t>
      </w:r>
    </w:p>
    <w:p w14:paraId="52150BFE" w14:textId="5B44F225" w:rsidR="00155959" w:rsidRDefault="00BE00F7" w:rsidP="00BE00F7">
      <w:r>
        <w:t>Effective team player with strong communication skills, keen problem-solving abilities, and technology enthusiast.</w:t>
      </w:r>
    </w:p>
    <w:p w14:paraId="0C4D91DD" w14:textId="77777777" w:rsidR="00155959" w:rsidRDefault="00155959" w:rsidP="00BE00F7"/>
    <w:p w14:paraId="0C79F6E7" w14:textId="040A67DD" w:rsidR="00155959" w:rsidRDefault="00155959" w:rsidP="00155959">
      <w:pPr>
        <w:pStyle w:val="Heading2"/>
      </w:pPr>
      <w:r>
        <w:t>Portfolio</w:t>
      </w:r>
    </w:p>
    <w:p w14:paraId="33F0578C" w14:textId="0ACC90FC" w:rsidR="00F01508" w:rsidRPr="00BE00F7" w:rsidRDefault="00000000" w:rsidP="00BE00F7">
      <w:hyperlink r:id="rId7" w:history="1">
        <w:r w:rsidR="00155959" w:rsidRPr="006721AF">
          <w:rPr>
            <w:rStyle w:val="Hyperlink"/>
          </w:rPr>
          <w:t>https://665a6ec7979a3e254db1f24c--aquamarine-conkies-ef2546.netlify.app/</w:t>
        </w:r>
      </w:hyperlink>
    </w:p>
    <w:sectPr w:rsidR="00F01508" w:rsidRPr="00BE00F7">
      <w:headerReference w:type="default" r:id="rId8"/>
      <w:footerReference w:type="default" r:id="rId9"/>
      <w:headerReference w:type="first" r:id="rId10"/>
      <w:pgSz w:w="12240" w:h="15840" w:code="1"/>
      <w:pgMar w:top="2304" w:right="1152" w:bottom="1080" w:left="1152" w:header="100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82761" w14:textId="77777777" w:rsidR="00703D51" w:rsidRDefault="00703D51">
      <w:pPr>
        <w:spacing w:line="240" w:lineRule="auto"/>
      </w:pPr>
      <w:r>
        <w:separator/>
      </w:r>
    </w:p>
  </w:endnote>
  <w:endnote w:type="continuationSeparator" w:id="0">
    <w:p w14:paraId="4B4CA30F" w14:textId="77777777" w:rsidR="00703D51" w:rsidRDefault="00703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87519"/>
      <w:docPartObj>
        <w:docPartGallery w:val="Page Numbers (Bottom of Page)"/>
        <w:docPartUnique/>
      </w:docPartObj>
    </w:sdtPr>
    <w:sdtContent>
      <w:p w14:paraId="5DB00745" w14:textId="77777777" w:rsidR="00F01508"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B50FA" w14:textId="77777777" w:rsidR="00703D51" w:rsidRDefault="00703D51">
      <w:pPr>
        <w:spacing w:line="240" w:lineRule="auto"/>
      </w:pPr>
      <w:r>
        <w:separator/>
      </w:r>
    </w:p>
  </w:footnote>
  <w:footnote w:type="continuationSeparator" w:id="0">
    <w:p w14:paraId="31EE2D6B" w14:textId="77777777" w:rsidR="00703D51" w:rsidRDefault="00703D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2D39D" w14:textId="77777777" w:rsidR="00D55445" w:rsidRPr="00BE00F7" w:rsidRDefault="00000000" w:rsidP="00D55445">
    <w:pPr>
      <w:pStyle w:val="Title"/>
      <w:rPr>
        <w:color w:val="7030A0"/>
      </w:rPr>
    </w:pPr>
    <w:r>
      <w:rPr>
        <w:noProof/>
      </w:rPr>
      <mc:AlternateContent>
        <mc:Choice Requires="wpg">
          <w:drawing>
            <wp:anchor distT="0" distB="0" distL="114300" distR="114300" simplePos="0" relativeHeight="251664384" behindDoc="0" locked="1" layoutInCell="1" allowOverlap="1" wp14:anchorId="0B8D2122" wp14:editId="403CCED2">
              <wp:simplePos x="0" y="0"/>
              <wp:positionH relativeFrom="page">
                <wp:align>right</wp:align>
              </wp:positionH>
              <wp:positionV relativeFrom="page">
                <wp:posOffset>54610</wp:posOffset>
              </wp:positionV>
              <wp:extent cx="7404771"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1D567F6B" id="Group 20" o:spid="_x0000_s1026" alt="Title: Background graphic" style="position:absolute;margin-left:531.85pt;margin-top:4.3pt;width:583.05pt;height:763.15pt;z-index:251664384;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23"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" filled="f" strokecolor="#bfbfbf [2412]" strokeweight=".25pt"/>
              <w10:wrap anchorx="page" anchory="page"/>
              <w10:anchorlock/>
            </v:group>
          </w:pict>
        </mc:Fallback>
      </mc:AlternateContent>
    </w:r>
    <w:r w:rsidR="00D55445" w:rsidRPr="00BE00F7">
      <w:rPr>
        <w:noProof/>
        <w:color w:val="7030A0"/>
      </w:rPr>
      <mc:AlternateContent>
        <mc:Choice Requires="wpg">
          <w:drawing>
            <wp:anchor distT="0" distB="0" distL="114300" distR="114300" simplePos="0" relativeHeight="251666432" behindDoc="0" locked="1" layoutInCell="1" allowOverlap="1" wp14:anchorId="62258002" wp14:editId="53ACC9C8">
              <wp:simplePos x="0" y="0"/>
              <wp:positionH relativeFrom="page">
                <wp:align>right</wp:align>
              </wp:positionH>
              <wp:positionV relativeFrom="page">
                <wp:posOffset>54610</wp:posOffset>
              </wp:positionV>
              <wp:extent cx="7404771" cy="9692005"/>
              <wp:effectExtent l="0" t="0" r="22225" b="19050"/>
              <wp:wrapNone/>
              <wp:docPr id="69212994" name="Group 69212994"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911307965"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339183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250581" name="Rectangle 36325058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730FE946" id="Group 69212994" o:spid="_x0000_s1026" alt="Title: Background graphic" style="position:absolute;margin-left:531.85pt;margin-top:4.3pt;width:583.05pt;height:763.15pt;z-index:251666432;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363250581"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" filled="f" strokecolor="#bfbfbf [2412]" strokeweight=".25pt"/>
              <w10:wrap anchorx="page" anchory="page"/>
              <w10:anchorlock/>
            </v:group>
          </w:pict>
        </mc:Fallback>
      </mc:AlternateContent>
    </w:r>
    <w:r w:rsidR="00D55445" w:rsidRPr="00BE00F7">
      <w:rPr>
        <w:color w:val="7030A0"/>
      </w:rPr>
      <w:t>Soumyajit Paul</w:t>
    </w:r>
  </w:p>
  <w:p w14:paraId="495D2D7D" w14:textId="77777777" w:rsidR="00D55445" w:rsidRDefault="00D55445" w:rsidP="00D55445">
    <w:pPr>
      <w:pStyle w:val="ContactInfo"/>
    </w:pPr>
    <w:r>
      <w:rPr>
        <w:rStyle w:val="ContactInfoChar"/>
      </w:rPr>
      <w:t>3 Collier Road North, Thorold, Ontario L2V 2W8</w:t>
    </w:r>
  </w:p>
  <w:p w14:paraId="16A6ED34" w14:textId="77777777" w:rsidR="00D55445" w:rsidRDefault="00D55445" w:rsidP="00D55445">
    <w:pPr>
      <w:pStyle w:val="ContactInfo"/>
      <w:rPr>
        <w:rStyle w:val="ContactInfoChar"/>
      </w:rPr>
    </w:pPr>
    <w:hyperlink r:id="rId1" w:history="1">
      <w:r w:rsidRPr="0029441E">
        <w:rPr>
          <w:rStyle w:val="Hyperlink"/>
          <w:rFonts w:ascii="Roboto" w:hAnsi="Roboto"/>
          <w:sz w:val="21"/>
          <w:szCs w:val="21"/>
          <w:shd w:val="clear" w:color="auto" w:fill="E9EEF6"/>
        </w:rPr>
        <w:t>soumyajitpaul011@gmail.com</w:t>
      </w:r>
    </w:hyperlink>
    <w:r>
      <w:rPr>
        <w:rStyle w:val="ContactInfoChar"/>
      </w:rPr>
      <w:t xml:space="preserve"> </w:t>
    </w:r>
  </w:p>
  <w:p w14:paraId="1CE6A0BC" w14:textId="77777777" w:rsidR="00D55445" w:rsidRDefault="00D55445" w:rsidP="00D55445">
    <w:pPr>
      <w:pStyle w:val="ContactInfo"/>
    </w:pPr>
    <w:r>
      <w:rPr>
        <w:rStyle w:val="ContactInfoChar"/>
      </w:rPr>
      <w:t>365-524-8525</w:t>
    </w:r>
  </w:p>
  <w:p w14:paraId="4728D904" w14:textId="56B112A7" w:rsidR="00F01508" w:rsidRDefault="00F01508" w:rsidP="00D55445">
    <w:pPr>
      <w:pStyle w:val="Tit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E259A" w14:textId="4B597FC0" w:rsidR="00F01508" w:rsidRPr="00BE00F7" w:rsidRDefault="00000000">
    <w:pPr>
      <w:pStyle w:val="Title"/>
      <w:rPr>
        <w:color w:val="7030A0"/>
      </w:rPr>
    </w:pPr>
    <w:r w:rsidRPr="00BE00F7">
      <w:rPr>
        <w:noProof/>
        <w:color w:val="7030A0"/>
      </w:rPr>
      <mc:AlternateContent>
        <mc:Choice Requires="wpg">
          <w:drawing>
            <wp:anchor distT="0" distB="0" distL="114300" distR="114300" simplePos="0" relativeHeight="251662336" behindDoc="0" locked="1" layoutInCell="1" allowOverlap="1" wp14:anchorId="77D73457" wp14:editId="15FFD695">
              <wp:simplePos x="0" y="0"/>
              <wp:positionH relativeFrom="page">
                <wp:align>right</wp:align>
              </wp:positionH>
              <wp:positionV relativeFrom="page">
                <wp:posOffset>54610</wp:posOffset>
              </wp:positionV>
              <wp:extent cx="7404771"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096EE56B" id="Group 19" o:spid="_x0000_s1026" alt="Title: Background graphic" style="position:absolute;margin-left:531.85pt;margin-top:4.3pt;width:583.05pt;height:763.15pt;z-index:251662336;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11"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" filled="f" strokecolor="#bfbfbf [2412]" strokeweight=".25pt"/>
              <w10:wrap anchorx="page" anchory="page"/>
              <w10:anchorlock/>
            </v:group>
          </w:pict>
        </mc:Fallback>
      </mc:AlternateContent>
    </w:r>
    <w:r w:rsidR="00BE00F7" w:rsidRPr="00BE00F7">
      <w:rPr>
        <w:color w:val="7030A0"/>
      </w:rPr>
      <w:t>Soumyajit Paul</w:t>
    </w:r>
  </w:p>
  <w:p w14:paraId="36C54C94" w14:textId="0619C188" w:rsidR="00F01508" w:rsidRDefault="00BE00F7">
    <w:pPr>
      <w:pStyle w:val="ContactInfo"/>
    </w:pPr>
    <w:r>
      <w:rPr>
        <w:rStyle w:val="ContactInfoChar"/>
      </w:rPr>
      <w:t>3 Collier Road North, Thorold, Ontario L2V 2W8</w:t>
    </w:r>
  </w:p>
  <w:p w14:paraId="3FFC5852" w14:textId="095419F4" w:rsidR="002459C7" w:rsidRDefault="00000000">
    <w:pPr>
      <w:pStyle w:val="ContactInfo"/>
      <w:rPr>
        <w:rStyle w:val="ContactInfoChar"/>
      </w:rPr>
    </w:pPr>
    <w:hyperlink r:id="rId1" w:history="1">
      <w:r w:rsidR="002459C7" w:rsidRPr="0029441E">
        <w:rPr>
          <w:rStyle w:val="Hyperlink"/>
          <w:rFonts w:ascii="Roboto" w:hAnsi="Roboto"/>
          <w:sz w:val="21"/>
          <w:szCs w:val="21"/>
          <w:shd w:val="clear" w:color="auto" w:fill="E9EEF6"/>
        </w:rPr>
        <w:t>soumyajitpaul011@gmail.com</w:t>
      </w:r>
    </w:hyperlink>
    <w:r w:rsidR="002459C7">
      <w:rPr>
        <w:rStyle w:val="ContactInfoChar"/>
      </w:rPr>
      <w:t xml:space="preserve"> </w:t>
    </w:r>
  </w:p>
  <w:p w14:paraId="5CA9D90B" w14:textId="4E9EDFCB" w:rsidR="00BE00F7" w:rsidRDefault="00BE00F7">
    <w:pPr>
      <w:pStyle w:val="ContactInfo"/>
    </w:pPr>
    <w:r>
      <w:rPr>
        <w:rStyle w:val="ContactInfoChar"/>
      </w:rPr>
      <w:t>365-</w:t>
    </w:r>
    <w:r w:rsidR="00A256A8">
      <w:rPr>
        <w:rStyle w:val="ContactInfoChar"/>
      </w:rPr>
      <w:t>524</w:t>
    </w:r>
    <w:r>
      <w:rPr>
        <w:rStyle w:val="ContactInfoChar"/>
      </w:rPr>
      <w:t>-</w:t>
    </w:r>
    <w:r w:rsidR="00A256A8">
      <w:rPr>
        <w:rStyle w:val="ContactInfoChar"/>
      </w:rPr>
      <w:t>8525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471500">
    <w:abstractNumId w:val="1"/>
  </w:num>
  <w:num w:numId="2" w16cid:durableId="3173438">
    <w:abstractNumId w:val="0"/>
  </w:num>
  <w:num w:numId="3" w16cid:durableId="1583026357">
    <w:abstractNumId w:val="2"/>
  </w:num>
  <w:num w:numId="4" w16cid:durableId="75445919">
    <w:abstractNumId w:val="4"/>
  </w:num>
  <w:num w:numId="5" w16cid:durableId="1825049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F7"/>
    <w:rsid w:val="00080863"/>
    <w:rsid w:val="00155959"/>
    <w:rsid w:val="002459C7"/>
    <w:rsid w:val="0029142F"/>
    <w:rsid w:val="003722B7"/>
    <w:rsid w:val="003B195D"/>
    <w:rsid w:val="00527F37"/>
    <w:rsid w:val="0062427B"/>
    <w:rsid w:val="00703D51"/>
    <w:rsid w:val="009A114B"/>
    <w:rsid w:val="00A256A8"/>
    <w:rsid w:val="00A55C52"/>
    <w:rsid w:val="00AB3176"/>
    <w:rsid w:val="00AB6543"/>
    <w:rsid w:val="00BE00F7"/>
    <w:rsid w:val="00C66B8C"/>
    <w:rsid w:val="00D55445"/>
    <w:rsid w:val="00F01508"/>
    <w:rsid w:val="00F31A4B"/>
    <w:rsid w:val="00F52D5B"/>
    <w:rsid w:val="00FD78E4"/>
    <w:rsid w:val="00FF1CEE"/>
    <w:rsid w:val="00FF6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7BD2A"/>
  <w15:docId w15:val="{D609884C-B8C5-4DE8-A916-02845810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F7"/>
    <w:pPr>
      <w:spacing w:after="200" w:line="276" w:lineRule="auto"/>
    </w:pPr>
    <w:rPr>
      <w:color w:val="auto"/>
    </w:rPr>
  </w:style>
  <w:style w:type="paragraph" w:styleId="Heading1">
    <w:name w:val="heading 1"/>
    <w:basedOn w:val="Normal"/>
    <w:next w:val="Normal"/>
    <w:link w:val="Heading1Char"/>
    <w:uiPriority w:val="9"/>
    <w:qFormat/>
    <w:pPr>
      <w:keepNext/>
      <w:keepLines/>
      <w:spacing w:before="360" w:after="0" w:line="288" w:lineRule="auto"/>
      <w:contextualSpacing/>
      <w:outlineLvl w:val="0"/>
    </w:pPr>
    <w:rPr>
      <w:rFonts w:asciiTheme="majorHAnsi" w:eastAsiaTheme="majorEastAsia" w:hAnsiTheme="majorHAnsi" w:cstheme="majorBidi"/>
      <w:b/>
      <w:color w:val="0D0D0D" w:themeColor="text1" w:themeTint="F2"/>
      <w:sz w:val="26"/>
      <w:szCs w:val="32"/>
    </w:rPr>
  </w:style>
  <w:style w:type="paragraph" w:styleId="Heading2">
    <w:name w:val="heading 2"/>
    <w:basedOn w:val="Normal"/>
    <w:next w:val="Normal"/>
    <w:link w:val="Heading2Char"/>
    <w:uiPriority w:val="9"/>
    <w:unhideWhenUsed/>
    <w:qFormat/>
    <w:pPr>
      <w:keepNext/>
      <w:keepLines/>
      <w:spacing w:before="120" w:after="0" w:line="288" w:lineRule="auto"/>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rPr>
      <w:color w:val="0D0D0D" w:themeColor="text1" w:themeTint="F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jc w:val="right"/>
    </w:pPr>
    <w:rPr>
      <w:color w:val="0D0D0D" w:themeColor="text1" w:themeTint="F2"/>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after="0" w:line="240" w:lineRule="auto"/>
    </w:pPr>
    <w:rPr>
      <w:rFonts w:ascii="Tahoma" w:hAnsi="Tahoma" w:cs="Tahoma"/>
      <w:color w:val="0D0D0D" w:themeColor="text1" w:themeTint="F2"/>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uiPriority w:val="1"/>
    <w:qFormat/>
    <w:pPr>
      <w:spacing w:after="0"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984806" w:themeColor="accent6" w:themeShade="80"/>
      <w:kern w:val="28"/>
      <w:sz w:val="32"/>
      <w:szCs w:val="56"/>
    </w:rPr>
  </w:style>
  <w:style w:type="character" w:styleId="Hyperlink">
    <w:name w:val="Hyperlink"/>
    <w:basedOn w:val="DefaultParagraphFont"/>
    <w:uiPriority w:val="99"/>
    <w:unhideWhenUsed/>
    <w:rsid w:val="00BE00F7"/>
    <w:rPr>
      <w:color w:val="0000FF" w:themeColor="hyperlink"/>
      <w:u w:val="single"/>
    </w:rPr>
  </w:style>
  <w:style w:type="character" w:styleId="UnresolvedMention">
    <w:name w:val="Unresolved Mention"/>
    <w:basedOn w:val="DefaultParagraphFont"/>
    <w:uiPriority w:val="99"/>
    <w:semiHidden/>
    <w:unhideWhenUsed/>
    <w:rsid w:val="00BE00F7"/>
    <w:rPr>
      <w:color w:val="605E5C"/>
      <w:shd w:val="clear" w:color="auto" w:fill="E1DFDD"/>
    </w:rPr>
  </w:style>
  <w:style w:type="character" w:styleId="FollowedHyperlink">
    <w:name w:val="FollowedHyperlink"/>
    <w:basedOn w:val="DefaultParagraphFont"/>
    <w:uiPriority w:val="99"/>
    <w:semiHidden/>
    <w:unhideWhenUsed/>
    <w:rsid w:val="001559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8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665a6ec7979a3e254db1f24c--aquamarine-conkies-ef2546.netlify.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oumyajitpaul011@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oumyajitpaul011@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las\AppData\Roaming\Microsoft\Templates\Chronological%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Chronological resume.dotx</Template>
  <TotalTime>187</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ullash rex</dc:creator>
  <cp:keywords/>
  <cp:lastModifiedBy>Soumyajit Paul</cp:lastModifiedBy>
  <cp:revision>6</cp:revision>
  <dcterms:created xsi:type="dcterms:W3CDTF">2024-01-22T02:16:00Z</dcterms:created>
  <dcterms:modified xsi:type="dcterms:W3CDTF">2024-06-02T00:46:00Z</dcterms:modified>
  <cp:version/>
</cp:coreProperties>
</file>