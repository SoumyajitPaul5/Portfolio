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6BD35DF" w14:textId="77777777" w:rsidTr="001B2ABD">
        <w:trPr>
          <w:trHeight w:val="4410"/>
        </w:trPr>
        <w:tc>
          <w:tcPr>
            <w:tcW w:w="3600" w:type="dxa"/>
            <w:vAlign w:val="bottom"/>
          </w:tcPr>
          <w:p w14:paraId="12BD72AA" w14:textId="78109DBE" w:rsidR="001B2ABD" w:rsidRDefault="004E56A0" w:rsidP="001B2ABD">
            <w:pPr>
              <w:tabs>
                <w:tab w:val="left" w:pos="990"/>
              </w:tabs>
              <w:jc w:val="center"/>
            </w:pPr>
            <w:r>
              <w:rPr>
                <w:noProof/>
              </w:rPr>
              <w:drawing>
                <wp:inline distT="0" distB="0" distL="0" distR="0" wp14:anchorId="30807CE8" wp14:editId="1065C996">
                  <wp:extent cx="1876425" cy="2501714"/>
                  <wp:effectExtent l="0" t="0" r="0" b="0"/>
                  <wp:docPr id="310375449" name="Picture 1" descr="A person sitting in front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75449" name="Picture 1" descr="A person sitting in front of a tre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80124" cy="2506646"/>
                          </a:xfrm>
                          <a:prstGeom prst="rect">
                            <a:avLst/>
                          </a:prstGeom>
                          <a:ln>
                            <a:noFill/>
                          </a:ln>
                          <a:effectLst>
                            <a:softEdge rad="112500"/>
                          </a:effectLst>
                        </pic:spPr>
                      </pic:pic>
                    </a:graphicData>
                  </a:graphic>
                </wp:inline>
              </w:drawing>
            </w:r>
          </w:p>
        </w:tc>
        <w:tc>
          <w:tcPr>
            <w:tcW w:w="720" w:type="dxa"/>
          </w:tcPr>
          <w:p w14:paraId="08E49F68" w14:textId="77777777" w:rsidR="001B2ABD" w:rsidRDefault="001B2ABD" w:rsidP="000C45FF">
            <w:pPr>
              <w:tabs>
                <w:tab w:val="left" w:pos="990"/>
              </w:tabs>
            </w:pPr>
          </w:p>
        </w:tc>
        <w:tc>
          <w:tcPr>
            <w:tcW w:w="6470" w:type="dxa"/>
            <w:vAlign w:val="bottom"/>
          </w:tcPr>
          <w:p w14:paraId="45C3FC5F" w14:textId="031D3792" w:rsidR="001B2ABD" w:rsidRDefault="004E56A0" w:rsidP="001B2ABD">
            <w:pPr>
              <w:pStyle w:val="Title"/>
            </w:pPr>
            <w:r>
              <w:t>Soumyajit Paul</w:t>
            </w:r>
          </w:p>
          <w:p w14:paraId="0AB5AD12" w14:textId="23165A88" w:rsidR="001B2ABD" w:rsidRPr="00B66C6D" w:rsidRDefault="004E56A0" w:rsidP="001B2ABD">
            <w:pPr>
              <w:pStyle w:val="Subtitle"/>
              <w:rPr>
                <w:spacing w:val="0"/>
                <w:w w:val="100"/>
              </w:rPr>
            </w:pPr>
            <w:r>
              <w:rPr>
                <w:spacing w:val="2"/>
                <w:w w:val="59"/>
              </w:rPr>
              <w:t>SOFTWARE DEVELOPER</w:t>
            </w:r>
            <w:r w:rsidR="00B66C6D">
              <w:rPr>
                <w:spacing w:val="9"/>
                <w:w w:val="59"/>
              </w:rPr>
              <w:t xml:space="preserve"> </w:t>
            </w:r>
          </w:p>
        </w:tc>
      </w:tr>
      <w:tr w:rsidR="001B2ABD" w14:paraId="11D1E719" w14:textId="77777777" w:rsidTr="001B2ABD">
        <w:tc>
          <w:tcPr>
            <w:tcW w:w="3600" w:type="dxa"/>
          </w:tcPr>
          <w:sdt>
            <w:sdtPr>
              <w:id w:val="-1711873194"/>
              <w:placeholder>
                <w:docPart w:val="017BBAD5B3E84625B2692BC10B88C68A"/>
              </w:placeholder>
              <w:temporary/>
              <w:showingPlcHdr/>
              <w15:appearance w15:val="hidden"/>
            </w:sdtPr>
            <w:sdtContent>
              <w:p w14:paraId="53C89DE7" w14:textId="77777777" w:rsidR="001B2ABD" w:rsidRDefault="00036450" w:rsidP="00036450">
                <w:pPr>
                  <w:pStyle w:val="Heading3"/>
                </w:pPr>
                <w:r w:rsidRPr="00D5459D">
                  <w:t>Profile</w:t>
                </w:r>
              </w:p>
            </w:sdtContent>
          </w:sdt>
          <w:p w14:paraId="4F08B9F2" w14:textId="7C244197" w:rsidR="00036450" w:rsidRDefault="00B21162" w:rsidP="009260CD">
            <w:r w:rsidRPr="00B21162">
              <w:t xml:space="preserve">Motivated and detail-oriented software developer with </w:t>
            </w:r>
            <w:r w:rsidRPr="008B4C0F">
              <w:rPr>
                <w:b/>
                <w:bCs/>
              </w:rPr>
              <w:t>over three years</w:t>
            </w:r>
            <w:r w:rsidRPr="00B21162">
              <w:t xml:space="preserve"> of experience and a diploma in computer programming from Niagara College. Possess a strong foundation in programming languages, software development lifecycle, and problem-solving skills. Eager to apply my skills and knowledge to contribute to your company's growth and success.</w:t>
            </w:r>
          </w:p>
          <w:p w14:paraId="1CD25920" w14:textId="77777777" w:rsidR="00036450" w:rsidRDefault="00036450" w:rsidP="00036450"/>
          <w:sdt>
            <w:sdtPr>
              <w:id w:val="-1954003311"/>
              <w:placeholder>
                <w:docPart w:val="FC070075808C42A99358AF9777C5AAB4"/>
              </w:placeholder>
              <w:temporary/>
              <w:showingPlcHdr/>
              <w15:appearance w15:val="hidden"/>
            </w:sdtPr>
            <w:sdtContent>
              <w:p w14:paraId="4CB1DCCB" w14:textId="77777777" w:rsidR="00036450" w:rsidRPr="00CB0055" w:rsidRDefault="00CB0055" w:rsidP="00CB0055">
                <w:pPr>
                  <w:pStyle w:val="Heading3"/>
                </w:pPr>
                <w:r w:rsidRPr="00CB0055">
                  <w:t>Contact</w:t>
                </w:r>
              </w:p>
            </w:sdtContent>
          </w:sdt>
          <w:sdt>
            <w:sdtPr>
              <w:id w:val="1111563247"/>
              <w:placeholder>
                <w:docPart w:val="DA131A67D6E441B4812CBDF4E1F2C6CF"/>
              </w:placeholder>
              <w:temporary/>
              <w:showingPlcHdr/>
              <w15:appearance w15:val="hidden"/>
            </w:sdtPr>
            <w:sdtContent>
              <w:p w14:paraId="5E702C1D" w14:textId="77777777" w:rsidR="004D3011" w:rsidRDefault="004D3011" w:rsidP="004D3011">
                <w:r w:rsidRPr="004D3011">
                  <w:t>PHONE:</w:t>
                </w:r>
              </w:p>
            </w:sdtContent>
          </w:sdt>
          <w:p w14:paraId="1059429C" w14:textId="50D59CC6" w:rsidR="004D3011" w:rsidRDefault="004E56A0" w:rsidP="004D3011">
            <w:r>
              <w:t>365-524-8525</w:t>
            </w:r>
          </w:p>
          <w:p w14:paraId="4B5D07A1" w14:textId="77777777" w:rsidR="004D3011" w:rsidRPr="004D3011" w:rsidRDefault="004D3011" w:rsidP="004D3011"/>
          <w:p w14:paraId="4AFA84BA" w14:textId="2F47FAD8" w:rsidR="004D3011" w:rsidRDefault="004E56A0" w:rsidP="004D3011">
            <w:r>
              <w:t>PORTFOLIO :</w:t>
            </w:r>
          </w:p>
          <w:p w14:paraId="2FB95D4B" w14:textId="31E2DFF5" w:rsidR="004E56A0" w:rsidRDefault="00000000" w:rsidP="004E56A0">
            <w:hyperlink r:id="rId7" w:history="1">
              <w:r w:rsidR="004E56A0" w:rsidRPr="00C9017F">
                <w:rPr>
                  <w:rStyle w:val="Hyperlink"/>
                </w:rPr>
                <w:t>https://aquamarine-conkies-ef2546.netlify.app/</w:t>
              </w:r>
            </w:hyperlink>
          </w:p>
          <w:p w14:paraId="07C2BA3A" w14:textId="2226499D" w:rsidR="004D3011" w:rsidRDefault="004D3011" w:rsidP="004D3011"/>
          <w:p w14:paraId="546EF0B3" w14:textId="77777777" w:rsidR="004D3011" w:rsidRDefault="004D3011" w:rsidP="004D3011"/>
          <w:sdt>
            <w:sdtPr>
              <w:id w:val="-240260293"/>
              <w:placeholder>
                <w:docPart w:val="74071D81757049958BB4F1581710C592"/>
              </w:placeholder>
              <w:temporary/>
              <w:showingPlcHdr/>
              <w15:appearance w15:val="hidden"/>
            </w:sdtPr>
            <w:sdtContent>
              <w:p w14:paraId="3F14F49E" w14:textId="77777777" w:rsidR="004D3011" w:rsidRDefault="004D3011" w:rsidP="004D3011">
                <w:r w:rsidRPr="004D3011">
                  <w:t>EMAIL:</w:t>
                </w:r>
              </w:p>
            </w:sdtContent>
          </w:sdt>
          <w:p w14:paraId="21F93953" w14:textId="0E031073" w:rsidR="00036450" w:rsidRPr="00E4381A" w:rsidRDefault="00000000" w:rsidP="004D3011">
            <w:pPr>
              <w:rPr>
                <w:rStyle w:val="Hyperlink"/>
              </w:rPr>
            </w:pPr>
            <w:hyperlink r:id="rId8" w:history="1">
              <w:r w:rsidR="004E56A0" w:rsidRPr="0029441E">
                <w:rPr>
                  <w:rStyle w:val="Hyperlink"/>
                  <w:rFonts w:ascii="Roboto" w:hAnsi="Roboto"/>
                  <w:sz w:val="21"/>
                  <w:szCs w:val="21"/>
                  <w:shd w:val="clear" w:color="auto" w:fill="E9EEF6"/>
                </w:rPr>
                <w:t>soumyajitpaul011@gmail.com</w:t>
              </w:r>
            </w:hyperlink>
          </w:p>
          <w:p w14:paraId="469F54C7" w14:textId="269AC879" w:rsidR="004D3011" w:rsidRPr="004D3011" w:rsidRDefault="004D3011" w:rsidP="004D3011"/>
        </w:tc>
        <w:tc>
          <w:tcPr>
            <w:tcW w:w="720" w:type="dxa"/>
          </w:tcPr>
          <w:p w14:paraId="69843E71" w14:textId="77777777" w:rsidR="001B2ABD" w:rsidRDefault="001B2ABD" w:rsidP="000C45FF">
            <w:pPr>
              <w:tabs>
                <w:tab w:val="left" w:pos="990"/>
              </w:tabs>
            </w:pPr>
          </w:p>
        </w:tc>
        <w:tc>
          <w:tcPr>
            <w:tcW w:w="6470" w:type="dxa"/>
          </w:tcPr>
          <w:sdt>
            <w:sdtPr>
              <w:id w:val="1049110328"/>
              <w:placeholder>
                <w:docPart w:val="6933DCEB7AAF45B8A3CDB10751F0B89E"/>
              </w:placeholder>
              <w:temporary/>
              <w:showingPlcHdr/>
              <w15:appearance w15:val="hidden"/>
            </w:sdtPr>
            <w:sdtContent>
              <w:p w14:paraId="115C6153" w14:textId="77777777" w:rsidR="001B2ABD" w:rsidRDefault="00E25A26" w:rsidP="00036450">
                <w:pPr>
                  <w:pStyle w:val="Heading2"/>
                </w:pPr>
                <w:r w:rsidRPr="00036450">
                  <w:t>EDUCATION</w:t>
                </w:r>
              </w:p>
            </w:sdtContent>
          </w:sdt>
          <w:p w14:paraId="59EB2D31" w14:textId="3E78DA97" w:rsidR="00036450" w:rsidRDefault="004E56A0" w:rsidP="00036450">
            <w:r>
              <w:rPr>
                <w:b/>
              </w:rPr>
              <w:t>Diploma in Computer Programming</w:t>
            </w:r>
            <w:r>
              <w:rPr>
                <w:b/>
              </w:rPr>
              <w:br/>
            </w:r>
            <w:r>
              <w:t>Niagara College, Welland, Ontario</w:t>
            </w:r>
            <w:r>
              <w:br/>
              <w:t>[2021] – [2024]</w:t>
            </w:r>
          </w:p>
          <w:sdt>
            <w:sdtPr>
              <w:id w:val="1001553383"/>
              <w:placeholder>
                <w:docPart w:val="A331D00C6A4549C394910FDBBC246DBB"/>
              </w:placeholder>
              <w:temporary/>
              <w:showingPlcHdr/>
              <w15:appearance w15:val="hidden"/>
            </w:sdtPr>
            <w:sdtContent>
              <w:p w14:paraId="2E319415" w14:textId="77777777" w:rsidR="00036450" w:rsidRDefault="00036450" w:rsidP="00036450">
                <w:pPr>
                  <w:pStyle w:val="Heading2"/>
                </w:pPr>
                <w:r w:rsidRPr="00036450">
                  <w:t>WORK EXPERIENCE</w:t>
                </w:r>
              </w:p>
            </w:sdtContent>
          </w:sdt>
          <w:p w14:paraId="3F0AB6F5" w14:textId="2706AF68" w:rsidR="00036450" w:rsidRDefault="000A0D36" w:rsidP="00B359E4">
            <w:pPr>
              <w:pStyle w:val="Heading4"/>
              <w:rPr>
                <w:bCs/>
              </w:rPr>
            </w:pPr>
            <w:r>
              <w:t>Norgen Biotek Corp.</w:t>
            </w:r>
            <w:r w:rsidR="00036450">
              <w:t xml:space="preserve"> </w:t>
            </w:r>
            <w:r w:rsidR="00036450" w:rsidRPr="00036450">
              <w:t xml:space="preserve"> </w:t>
            </w:r>
            <w:r>
              <w:t>Full Stack Developer</w:t>
            </w:r>
          </w:p>
          <w:p w14:paraId="191999DE" w14:textId="74EB5A6D" w:rsidR="00036450" w:rsidRPr="00036450" w:rsidRDefault="000A0D36" w:rsidP="00B359E4">
            <w:pPr>
              <w:pStyle w:val="Date"/>
            </w:pPr>
            <w:r>
              <w:t>Jun 2022</w:t>
            </w:r>
            <w:r w:rsidR="00036450" w:rsidRPr="00036450">
              <w:t>–</w:t>
            </w:r>
            <w:r w:rsidR="00621B4C">
              <w:t>Dec 2023</w:t>
            </w:r>
          </w:p>
          <w:p w14:paraId="6485FFE9" w14:textId="35AC2F5B" w:rsidR="004D3011" w:rsidRDefault="000A0D36" w:rsidP="00B66C6D">
            <w:r>
              <w:t>Improved the accessibility of the company's website by redesigning and remodeling the front end based on WCAG 3.0 standards, provided backend maintenance and managed database handling, and enhanced the website's user experience while ensuring compliance with accessibility guidelines.</w:t>
            </w:r>
            <w:r w:rsidR="00036450" w:rsidRPr="00036450">
              <w:t xml:space="preserve"> </w:t>
            </w:r>
          </w:p>
          <w:p w14:paraId="6BED3EFF" w14:textId="77777777" w:rsidR="00621B4C" w:rsidRDefault="00621B4C" w:rsidP="00B66C6D"/>
          <w:p w14:paraId="12AD6652" w14:textId="5B671F2E" w:rsidR="00621B4C" w:rsidRDefault="00621B4C" w:rsidP="00621B4C">
            <w:pPr>
              <w:pStyle w:val="Heading4"/>
              <w:rPr>
                <w:bCs/>
              </w:rPr>
            </w:pPr>
            <w:r>
              <w:t xml:space="preserve">Natural By Design </w:t>
            </w:r>
            <w:r w:rsidRPr="00036450">
              <w:t xml:space="preserve"> </w:t>
            </w:r>
            <w:r>
              <w:t>Full Stack Developer Intern</w:t>
            </w:r>
          </w:p>
          <w:p w14:paraId="213B16CE" w14:textId="0E50A5F7" w:rsidR="00621B4C" w:rsidRDefault="00621B4C" w:rsidP="00621B4C">
            <w:pPr>
              <w:pStyle w:val="Date"/>
            </w:pPr>
            <w:r>
              <w:t>Sep 2023</w:t>
            </w:r>
            <w:r w:rsidRPr="00036450">
              <w:t>–</w:t>
            </w:r>
            <w:r>
              <w:t>April 2024</w:t>
            </w:r>
          </w:p>
          <w:p w14:paraId="5E29E084" w14:textId="303AA36A" w:rsidR="00621B4C" w:rsidRPr="00621B4C" w:rsidRDefault="00621B4C" w:rsidP="00621B4C">
            <w:r w:rsidRPr="00621B4C">
              <w:t>Developed a comprehensive MVC website for Natural by Design, focusing on user-friendly design and robust functionality, utilized HTML, CSS, JavaScript, and ASP.NET MVC for full-stack development, implemented RESTful APIs for efficient client-server communication, and enhanced user experience with responsive design and accessibility features.</w:t>
            </w:r>
          </w:p>
          <w:p w14:paraId="03B7871B" w14:textId="7F5EB6BF" w:rsidR="00036450" w:rsidRDefault="00000000" w:rsidP="00036450">
            <w:pPr>
              <w:pStyle w:val="Heading2"/>
            </w:pPr>
            <w:sdt>
              <w:sdtPr>
                <w:id w:val="1669594239"/>
                <w:placeholder>
                  <w:docPart w:val="456CE59A95EA40C5AA65B604DF74768E"/>
                </w:placeholder>
                <w:temporary/>
                <w:showingPlcHdr/>
                <w15:appearance w15:val="hidden"/>
              </w:sdtPr>
              <w:sdtContent>
                <w:r w:rsidR="00180329" w:rsidRPr="00036450">
                  <w:rPr>
                    <w:rStyle w:val="Heading2Char"/>
                    <w:b/>
                    <w:bCs/>
                    <w:caps/>
                  </w:rPr>
                  <w:t>SKILLS</w:t>
                </w:r>
              </w:sdtContent>
            </w:sdt>
          </w:p>
          <w:p w14:paraId="3B733BC4" w14:textId="77777777" w:rsidR="00036450" w:rsidRDefault="000A0D36" w:rsidP="004D3011">
            <w:pPr>
              <w:rPr>
                <w:b/>
                <w:bCs/>
                <w:u w:val="single"/>
              </w:rPr>
            </w:pPr>
            <w:r w:rsidRPr="00A55C52">
              <w:rPr>
                <w:b/>
                <w:bCs/>
                <w:u w:val="single"/>
              </w:rPr>
              <w:t>Languages:</w:t>
            </w:r>
          </w:p>
          <w:p w14:paraId="5D3F547C" w14:textId="77777777" w:rsidR="000A0D36" w:rsidRDefault="000A0D36" w:rsidP="004D3011">
            <w:r>
              <w:t>Java, Python, C++, C#, CSS, JavaScript, HTML, PHP</w:t>
            </w:r>
          </w:p>
          <w:p w14:paraId="45F525C1" w14:textId="77777777" w:rsidR="000A0D36" w:rsidRDefault="000A0D36" w:rsidP="004D3011"/>
          <w:p w14:paraId="4EEBA066" w14:textId="77777777" w:rsidR="000A0D36" w:rsidRDefault="000A0D36" w:rsidP="004D3011">
            <w:pPr>
              <w:rPr>
                <w:b/>
                <w:bCs/>
                <w:u w:val="single"/>
              </w:rPr>
            </w:pPr>
            <w:r w:rsidRPr="00A55C52">
              <w:rPr>
                <w:b/>
                <w:bCs/>
                <w:u w:val="single"/>
              </w:rPr>
              <w:t>Tools &amp; Technologies:</w:t>
            </w:r>
          </w:p>
          <w:p w14:paraId="11071EF7" w14:textId="77777777" w:rsidR="000A0D36" w:rsidRDefault="000A0D36" w:rsidP="004D3011">
            <w:r>
              <w:t>Visual Studio, Git, Microsoft Azure</w:t>
            </w:r>
          </w:p>
          <w:p w14:paraId="61E7CAF2" w14:textId="77777777" w:rsidR="000A0D36" w:rsidRDefault="000A0D36" w:rsidP="004D3011"/>
          <w:p w14:paraId="63BA42F4" w14:textId="77777777" w:rsidR="000A0D36" w:rsidRDefault="000A0D36" w:rsidP="004D3011">
            <w:pPr>
              <w:rPr>
                <w:b/>
                <w:bCs/>
                <w:u w:val="single"/>
              </w:rPr>
            </w:pPr>
            <w:r w:rsidRPr="00F52D5B">
              <w:rPr>
                <w:b/>
                <w:bCs/>
                <w:u w:val="single"/>
              </w:rPr>
              <w:t>Databases:</w:t>
            </w:r>
          </w:p>
          <w:p w14:paraId="16D68B54" w14:textId="77777777" w:rsidR="000A0D36" w:rsidRDefault="000A0D36" w:rsidP="004D3011">
            <w:r>
              <w:t>MySQL, MongoDB, SQLite, Microsoft SQL Server</w:t>
            </w:r>
          </w:p>
          <w:p w14:paraId="3E025629" w14:textId="77777777" w:rsidR="000A0D36" w:rsidRDefault="000A0D36" w:rsidP="004D3011"/>
          <w:p w14:paraId="231EAA9B" w14:textId="77777777" w:rsidR="000A0D36" w:rsidRDefault="000A0D36" w:rsidP="004D3011">
            <w:pPr>
              <w:rPr>
                <w:b/>
                <w:bCs/>
                <w:u w:val="single"/>
              </w:rPr>
            </w:pPr>
            <w:r>
              <w:rPr>
                <w:b/>
                <w:bCs/>
                <w:u w:val="single"/>
              </w:rPr>
              <w:t>Frameworks:</w:t>
            </w:r>
          </w:p>
          <w:p w14:paraId="11F21BF8" w14:textId="350CD7C0" w:rsidR="00D77B19" w:rsidRPr="00D77B19" w:rsidRDefault="000A0D36" w:rsidP="00D77B19">
            <w:pPr>
              <w:rPr>
                <w:lang w:val="en-CA"/>
              </w:rPr>
            </w:pPr>
            <w:r>
              <w:t>ASP.NET MVC, .NET MAUI</w:t>
            </w:r>
            <w:r w:rsidR="00D77B19">
              <w:t xml:space="preserve">, </w:t>
            </w:r>
            <w:r w:rsidR="00190825" w:rsidRPr="00190825">
              <w:t>React.js</w:t>
            </w:r>
            <w:r w:rsidR="00D77B19">
              <w:rPr>
                <w:lang w:val="en-CA"/>
              </w:rPr>
              <w:t xml:space="preserve">, </w:t>
            </w:r>
            <w:r w:rsidR="00D77B19" w:rsidRPr="00D77B19">
              <w:rPr>
                <w:lang w:val="en-CA"/>
              </w:rPr>
              <w:t>Angular</w:t>
            </w:r>
          </w:p>
          <w:p w14:paraId="0BEAF647" w14:textId="1027AFA5" w:rsidR="000A0D36" w:rsidRDefault="000A0D36" w:rsidP="004D3011"/>
          <w:p w14:paraId="0444FA15" w14:textId="77777777" w:rsidR="002D0218" w:rsidRDefault="002D0218" w:rsidP="004D3011"/>
          <w:p w14:paraId="32C6DB25" w14:textId="07595DB2" w:rsidR="002D0218" w:rsidRPr="004D3011" w:rsidRDefault="00CE32F1" w:rsidP="004D3011">
            <w:pPr>
              <w:rPr>
                <w:color w:val="FFFFFF" w:themeColor="background1"/>
              </w:rPr>
            </w:pPr>
            <w:r>
              <w:t>Has a proven track record</w:t>
            </w:r>
            <w:r w:rsidR="002D0218">
              <w:t xml:space="preserve"> </w:t>
            </w:r>
            <w:r>
              <w:t xml:space="preserve">of transforming </w:t>
            </w:r>
            <w:r w:rsidR="002D0218">
              <w:t>caffeine into exceptional productivity.</w:t>
            </w:r>
          </w:p>
        </w:tc>
      </w:tr>
    </w:tbl>
    <w:p w14:paraId="3C9B5697" w14:textId="77777777" w:rsidR="001B13D7" w:rsidRDefault="001B13D7" w:rsidP="000C45FF">
      <w:pPr>
        <w:tabs>
          <w:tab w:val="left" w:pos="990"/>
        </w:tabs>
      </w:pPr>
    </w:p>
    <w:sectPr w:rsidR="001B13D7"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AF844" w14:textId="77777777" w:rsidR="00F62281" w:rsidRDefault="00F62281" w:rsidP="000C45FF">
      <w:r>
        <w:separator/>
      </w:r>
    </w:p>
  </w:endnote>
  <w:endnote w:type="continuationSeparator" w:id="0">
    <w:p w14:paraId="38F9DBD8" w14:textId="77777777" w:rsidR="00F62281" w:rsidRDefault="00F6228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1A5A7" w14:textId="77777777" w:rsidR="00F62281" w:rsidRDefault="00F62281" w:rsidP="000C45FF">
      <w:r>
        <w:separator/>
      </w:r>
    </w:p>
  </w:footnote>
  <w:footnote w:type="continuationSeparator" w:id="0">
    <w:p w14:paraId="389F5804" w14:textId="77777777" w:rsidR="00F62281" w:rsidRDefault="00F6228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75B6D" w14:textId="77777777" w:rsidR="000C45FF" w:rsidRDefault="000C45FF">
    <w:pPr>
      <w:pStyle w:val="Header"/>
    </w:pPr>
    <w:r>
      <w:rPr>
        <w:noProof/>
      </w:rPr>
      <w:drawing>
        <wp:anchor distT="0" distB="0" distL="114300" distR="114300" simplePos="0" relativeHeight="251658240" behindDoc="1" locked="0" layoutInCell="1" allowOverlap="1" wp14:anchorId="330C462A" wp14:editId="78EC77F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A0"/>
    <w:rsid w:val="00036450"/>
    <w:rsid w:val="00074202"/>
    <w:rsid w:val="0007512D"/>
    <w:rsid w:val="00094499"/>
    <w:rsid w:val="000A0D36"/>
    <w:rsid w:val="000C45FF"/>
    <w:rsid w:val="000E3FD1"/>
    <w:rsid w:val="000E6415"/>
    <w:rsid w:val="000F2276"/>
    <w:rsid w:val="00112054"/>
    <w:rsid w:val="001317D8"/>
    <w:rsid w:val="001525E1"/>
    <w:rsid w:val="00180329"/>
    <w:rsid w:val="0019001F"/>
    <w:rsid w:val="00190825"/>
    <w:rsid w:val="001A74A5"/>
    <w:rsid w:val="001B13D7"/>
    <w:rsid w:val="001B2ABD"/>
    <w:rsid w:val="001C519E"/>
    <w:rsid w:val="001E0391"/>
    <w:rsid w:val="001E1759"/>
    <w:rsid w:val="001F1ECC"/>
    <w:rsid w:val="001F2FC9"/>
    <w:rsid w:val="00220BC7"/>
    <w:rsid w:val="002400EB"/>
    <w:rsid w:val="00255509"/>
    <w:rsid w:val="00256CF7"/>
    <w:rsid w:val="00281FD5"/>
    <w:rsid w:val="002D0218"/>
    <w:rsid w:val="0030481B"/>
    <w:rsid w:val="003156FC"/>
    <w:rsid w:val="003254B5"/>
    <w:rsid w:val="0037121F"/>
    <w:rsid w:val="003910D8"/>
    <w:rsid w:val="003A6B7D"/>
    <w:rsid w:val="003B06CA"/>
    <w:rsid w:val="004071FC"/>
    <w:rsid w:val="00445947"/>
    <w:rsid w:val="004813B3"/>
    <w:rsid w:val="00496591"/>
    <w:rsid w:val="004C63E4"/>
    <w:rsid w:val="004D3011"/>
    <w:rsid w:val="004E56A0"/>
    <w:rsid w:val="005262AC"/>
    <w:rsid w:val="005E39D5"/>
    <w:rsid w:val="00600670"/>
    <w:rsid w:val="0062123A"/>
    <w:rsid w:val="00621B4C"/>
    <w:rsid w:val="00646E75"/>
    <w:rsid w:val="006771D0"/>
    <w:rsid w:val="006B0743"/>
    <w:rsid w:val="006D4876"/>
    <w:rsid w:val="006D79CC"/>
    <w:rsid w:val="00715FCB"/>
    <w:rsid w:val="00743101"/>
    <w:rsid w:val="0074557E"/>
    <w:rsid w:val="00764C9F"/>
    <w:rsid w:val="007775E1"/>
    <w:rsid w:val="007867A0"/>
    <w:rsid w:val="007927F5"/>
    <w:rsid w:val="00802CA0"/>
    <w:rsid w:val="00860F4D"/>
    <w:rsid w:val="008B4C0F"/>
    <w:rsid w:val="009260CD"/>
    <w:rsid w:val="00940A66"/>
    <w:rsid w:val="00952C25"/>
    <w:rsid w:val="009D04E6"/>
    <w:rsid w:val="00A2118D"/>
    <w:rsid w:val="00A3178F"/>
    <w:rsid w:val="00A83D2C"/>
    <w:rsid w:val="00AD0A50"/>
    <w:rsid w:val="00AD76E2"/>
    <w:rsid w:val="00B20152"/>
    <w:rsid w:val="00B21162"/>
    <w:rsid w:val="00B359E4"/>
    <w:rsid w:val="00B57D98"/>
    <w:rsid w:val="00B66C6D"/>
    <w:rsid w:val="00B70850"/>
    <w:rsid w:val="00C066B6"/>
    <w:rsid w:val="00C37BA1"/>
    <w:rsid w:val="00C4674C"/>
    <w:rsid w:val="00C506CF"/>
    <w:rsid w:val="00C555D4"/>
    <w:rsid w:val="00C72BED"/>
    <w:rsid w:val="00C9578B"/>
    <w:rsid w:val="00CA1CC5"/>
    <w:rsid w:val="00CB0055"/>
    <w:rsid w:val="00CE0BAF"/>
    <w:rsid w:val="00CE32F1"/>
    <w:rsid w:val="00D2522B"/>
    <w:rsid w:val="00D422DE"/>
    <w:rsid w:val="00D5459D"/>
    <w:rsid w:val="00D67BCE"/>
    <w:rsid w:val="00D77B19"/>
    <w:rsid w:val="00DA1F4D"/>
    <w:rsid w:val="00DC18FC"/>
    <w:rsid w:val="00DD172A"/>
    <w:rsid w:val="00E25A26"/>
    <w:rsid w:val="00E4381A"/>
    <w:rsid w:val="00E55D74"/>
    <w:rsid w:val="00E729C6"/>
    <w:rsid w:val="00EB36AA"/>
    <w:rsid w:val="00F60274"/>
    <w:rsid w:val="00F62281"/>
    <w:rsid w:val="00F77FB9"/>
    <w:rsid w:val="00FB068F"/>
    <w:rsid w:val="00FB3ADF"/>
    <w:rsid w:val="00FB4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C41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16153">
      <w:bodyDiv w:val="1"/>
      <w:marLeft w:val="0"/>
      <w:marRight w:val="0"/>
      <w:marTop w:val="0"/>
      <w:marBottom w:val="0"/>
      <w:divBdr>
        <w:top w:val="none" w:sz="0" w:space="0" w:color="auto"/>
        <w:left w:val="none" w:sz="0" w:space="0" w:color="auto"/>
        <w:bottom w:val="none" w:sz="0" w:space="0" w:color="auto"/>
        <w:right w:val="none" w:sz="0" w:space="0" w:color="auto"/>
      </w:divBdr>
    </w:div>
    <w:div w:id="300812911">
      <w:bodyDiv w:val="1"/>
      <w:marLeft w:val="0"/>
      <w:marRight w:val="0"/>
      <w:marTop w:val="0"/>
      <w:marBottom w:val="0"/>
      <w:divBdr>
        <w:top w:val="none" w:sz="0" w:space="0" w:color="auto"/>
        <w:left w:val="none" w:sz="0" w:space="0" w:color="auto"/>
        <w:bottom w:val="none" w:sz="0" w:space="0" w:color="auto"/>
        <w:right w:val="none" w:sz="0" w:space="0" w:color="auto"/>
      </w:divBdr>
      <w:divsChild>
        <w:div w:id="1574000213">
          <w:marLeft w:val="0"/>
          <w:marRight w:val="0"/>
          <w:marTop w:val="0"/>
          <w:marBottom w:val="0"/>
          <w:divBdr>
            <w:top w:val="none" w:sz="0" w:space="0" w:color="auto"/>
            <w:left w:val="none" w:sz="0" w:space="0" w:color="auto"/>
            <w:bottom w:val="none" w:sz="0" w:space="0" w:color="auto"/>
            <w:right w:val="none" w:sz="0" w:space="0" w:color="auto"/>
          </w:divBdr>
          <w:divsChild>
            <w:div w:id="4096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4624">
      <w:bodyDiv w:val="1"/>
      <w:marLeft w:val="0"/>
      <w:marRight w:val="0"/>
      <w:marTop w:val="0"/>
      <w:marBottom w:val="0"/>
      <w:divBdr>
        <w:top w:val="none" w:sz="0" w:space="0" w:color="auto"/>
        <w:left w:val="none" w:sz="0" w:space="0" w:color="auto"/>
        <w:bottom w:val="none" w:sz="0" w:space="0" w:color="auto"/>
        <w:right w:val="none" w:sz="0" w:space="0" w:color="auto"/>
      </w:divBdr>
      <w:divsChild>
        <w:div w:id="493036134">
          <w:marLeft w:val="0"/>
          <w:marRight w:val="0"/>
          <w:marTop w:val="0"/>
          <w:marBottom w:val="0"/>
          <w:divBdr>
            <w:top w:val="none" w:sz="0" w:space="0" w:color="auto"/>
            <w:left w:val="none" w:sz="0" w:space="0" w:color="auto"/>
            <w:bottom w:val="none" w:sz="0" w:space="0" w:color="auto"/>
            <w:right w:val="none" w:sz="0" w:space="0" w:color="auto"/>
          </w:divBdr>
          <w:divsChild>
            <w:div w:id="1880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3019">
      <w:bodyDiv w:val="1"/>
      <w:marLeft w:val="0"/>
      <w:marRight w:val="0"/>
      <w:marTop w:val="0"/>
      <w:marBottom w:val="0"/>
      <w:divBdr>
        <w:top w:val="none" w:sz="0" w:space="0" w:color="auto"/>
        <w:left w:val="none" w:sz="0" w:space="0" w:color="auto"/>
        <w:bottom w:val="none" w:sz="0" w:space="0" w:color="auto"/>
        <w:right w:val="none" w:sz="0" w:space="0" w:color="auto"/>
      </w:divBdr>
      <w:divsChild>
        <w:div w:id="518275953">
          <w:marLeft w:val="0"/>
          <w:marRight w:val="0"/>
          <w:marTop w:val="0"/>
          <w:marBottom w:val="0"/>
          <w:divBdr>
            <w:top w:val="none" w:sz="0" w:space="0" w:color="auto"/>
            <w:left w:val="none" w:sz="0" w:space="0" w:color="auto"/>
            <w:bottom w:val="none" w:sz="0" w:space="0" w:color="auto"/>
            <w:right w:val="none" w:sz="0" w:space="0" w:color="auto"/>
          </w:divBdr>
          <w:divsChild>
            <w:div w:id="19744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0507">
      <w:bodyDiv w:val="1"/>
      <w:marLeft w:val="0"/>
      <w:marRight w:val="0"/>
      <w:marTop w:val="0"/>
      <w:marBottom w:val="0"/>
      <w:divBdr>
        <w:top w:val="none" w:sz="0" w:space="0" w:color="auto"/>
        <w:left w:val="none" w:sz="0" w:space="0" w:color="auto"/>
        <w:bottom w:val="none" w:sz="0" w:space="0" w:color="auto"/>
        <w:right w:val="none" w:sz="0" w:space="0" w:color="auto"/>
      </w:divBdr>
      <w:divsChild>
        <w:div w:id="380633821">
          <w:marLeft w:val="0"/>
          <w:marRight w:val="0"/>
          <w:marTop w:val="0"/>
          <w:marBottom w:val="0"/>
          <w:divBdr>
            <w:top w:val="none" w:sz="0" w:space="0" w:color="auto"/>
            <w:left w:val="none" w:sz="0" w:space="0" w:color="auto"/>
            <w:bottom w:val="none" w:sz="0" w:space="0" w:color="auto"/>
            <w:right w:val="none" w:sz="0" w:space="0" w:color="auto"/>
          </w:divBdr>
          <w:divsChild>
            <w:div w:id="11010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myajitpaul011@gmail.com" TargetMode="External"/><Relationship Id="rId3" Type="http://schemas.openxmlformats.org/officeDocument/2006/relationships/webSettings" Target="webSettings.xml"/><Relationship Id="rId7" Type="http://schemas.openxmlformats.org/officeDocument/2006/relationships/hyperlink" Target="https://aquamarine-conkies-ef2546.netlify.ap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las\AppData\Local\Microsoft\Office\16.0\DTS\en-CA%7b9495E7BD-CC9D-425A-B7A5-D2E7302CE23F%7d\%7bC76B205D-B2B5-47E5-A22F-DEECB13DE2F5%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17BBAD5B3E84625B2692BC10B88C68A"/>
        <w:category>
          <w:name w:val="General"/>
          <w:gallery w:val="placeholder"/>
        </w:category>
        <w:types>
          <w:type w:val="bbPlcHdr"/>
        </w:types>
        <w:behaviors>
          <w:behavior w:val="content"/>
        </w:behaviors>
        <w:guid w:val="{A43C712E-502C-4566-8C7D-85FA76794457}"/>
      </w:docPartPr>
      <w:docPartBody>
        <w:p w:rsidR="00905295" w:rsidRDefault="00000000">
          <w:pPr>
            <w:pStyle w:val="017BBAD5B3E84625B2692BC10B88C68A"/>
          </w:pPr>
          <w:r w:rsidRPr="00D5459D">
            <w:t>Profile</w:t>
          </w:r>
        </w:p>
      </w:docPartBody>
    </w:docPart>
    <w:docPart>
      <w:docPartPr>
        <w:name w:val="FC070075808C42A99358AF9777C5AAB4"/>
        <w:category>
          <w:name w:val="General"/>
          <w:gallery w:val="placeholder"/>
        </w:category>
        <w:types>
          <w:type w:val="bbPlcHdr"/>
        </w:types>
        <w:behaviors>
          <w:behavior w:val="content"/>
        </w:behaviors>
        <w:guid w:val="{87A01D7F-D3EC-4A7D-BB82-AEB8E62120F6}"/>
      </w:docPartPr>
      <w:docPartBody>
        <w:p w:rsidR="00905295" w:rsidRDefault="00000000">
          <w:pPr>
            <w:pStyle w:val="FC070075808C42A99358AF9777C5AAB4"/>
          </w:pPr>
          <w:r w:rsidRPr="00CB0055">
            <w:t>Contact</w:t>
          </w:r>
        </w:p>
      </w:docPartBody>
    </w:docPart>
    <w:docPart>
      <w:docPartPr>
        <w:name w:val="DA131A67D6E441B4812CBDF4E1F2C6CF"/>
        <w:category>
          <w:name w:val="General"/>
          <w:gallery w:val="placeholder"/>
        </w:category>
        <w:types>
          <w:type w:val="bbPlcHdr"/>
        </w:types>
        <w:behaviors>
          <w:behavior w:val="content"/>
        </w:behaviors>
        <w:guid w:val="{14C2048C-9A46-425D-B7EB-65AA3540C018}"/>
      </w:docPartPr>
      <w:docPartBody>
        <w:p w:rsidR="00905295" w:rsidRDefault="00000000">
          <w:pPr>
            <w:pStyle w:val="DA131A67D6E441B4812CBDF4E1F2C6CF"/>
          </w:pPr>
          <w:r w:rsidRPr="004D3011">
            <w:t>PHONE:</w:t>
          </w:r>
        </w:p>
      </w:docPartBody>
    </w:docPart>
    <w:docPart>
      <w:docPartPr>
        <w:name w:val="74071D81757049958BB4F1581710C592"/>
        <w:category>
          <w:name w:val="General"/>
          <w:gallery w:val="placeholder"/>
        </w:category>
        <w:types>
          <w:type w:val="bbPlcHdr"/>
        </w:types>
        <w:behaviors>
          <w:behavior w:val="content"/>
        </w:behaviors>
        <w:guid w:val="{FA9CDDD0-56EF-4B24-84B7-1600274A00B9}"/>
      </w:docPartPr>
      <w:docPartBody>
        <w:p w:rsidR="00905295" w:rsidRDefault="00000000">
          <w:pPr>
            <w:pStyle w:val="74071D81757049958BB4F1581710C592"/>
          </w:pPr>
          <w:r w:rsidRPr="004D3011">
            <w:t>EMAIL:</w:t>
          </w:r>
        </w:p>
      </w:docPartBody>
    </w:docPart>
    <w:docPart>
      <w:docPartPr>
        <w:name w:val="6933DCEB7AAF45B8A3CDB10751F0B89E"/>
        <w:category>
          <w:name w:val="General"/>
          <w:gallery w:val="placeholder"/>
        </w:category>
        <w:types>
          <w:type w:val="bbPlcHdr"/>
        </w:types>
        <w:behaviors>
          <w:behavior w:val="content"/>
        </w:behaviors>
        <w:guid w:val="{493E5FCE-067F-448F-A977-8C9A4BDF1D8F}"/>
      </w:docPartPr>
      <w:docPartBody>
        <w:p w:rsidR="00905295" w:rsidRDefault="00000000">
          <w:pPr>
            <w:pStyle w:val="6933DCEB7AAF45B8A3CDB10751F0B89E"/>
          </w:pPr>
          <w:r w:rsidRPr="00036450">
            <w:t>EDUCATION</w:t>
          </w:r>
        </w:p>
      </w:docPartBody>
    </w:docPart>
    <w:docPart>
      <w:docPartPr>
        <w:name w:val="A331D00C6A4549C394910FDBBC246DBB"/>
        <w:category>
          <w:name w:val="General"/>
          <w:gallery w:val="placeholder"/>
        </w:category>
        <w:types>
          <w:type w:val="bbPlcHdr"/>
        </w:types>
        <w:behaviors>
          <w:behavior w:val="content"/>
        </w:behaviors>
        <w:guid w:val="{6E5FF075-BDFF-4DBD-B608-EC560ADFE392}"/>
      </w:docPartPr>
      <w:docPartBody>
        <w:p w:rsidR="00905295" w:rsidRDefault="00000000">
          <w:pPr>
            <w:pStyle w:val="A331D00C6A4549C394910FDBBC246DBB"/>
          </w:pPr>
          <w:r w:rsidRPr="00036450">
            <w:t>WORK EXPERIENCE</w:t>
          </w:r>
        </w:p>
      </w:docPartBody>
    </w:docPart>
    <w:docPart>
      <w:docPartPr>
        <w:name w:val="456CE59A95EA40C5AA65B604DF74768E"/>
        <w:category>
          <w:name w:val="General"/>
          <w:gallery w:val="placeholder"/>
        </w:category>
        <w:types>
          <w:type w:val="bbPlcHdr"/>
        </w:types>
        <w:behaviors>
          <w:behavior w:val="content"/>
        </w:behaviors>
        <w:guid w:val="{4B6D8C14-868A-4244-A22A-9E14E723B04C}"/>
      </w:docPartPr>
      <w:docPartBody>
        <w:p w:rsidR="00905295" w:rsidRDefault="00000000">
          <w:pPr>
            <w:pStyle w:val="456CE59A95EA40C5AA65B604DF74768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A1"/>
    <w:rsid w:val="00031F50"/>
    <w:rsid w:val="0007512D"/>
    <w:rsid w:val="000E6415"/>
    <w:rsid w:val="000F2276"/>
    <w:rsid w:val="001C519E"/>
    <w:rsid w:val="00255509"/>
    <w:rsid w:val="006B0743"/>
    <w:rsid w:val="00794BF4"/>
    <w:rsid w:val="00860F4D"/>
    <w:rsid w:val="008930C6"/>
    <w:rsid w:val="008E4284"/>
    <w:rsid w:val="00905295"/>
    <w:rsid w:val="00B04456"/>
    <w:rsid w:val="00C23AA1"/>
    <w:rsid w:val="00C555D4"/>
    <w:rsid w:val="00DB1763"/>
    <w:rsid w:val="00FF49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7BBAD5B3E84625B2692BC10B88C68A">
    <w:name w:val="017BBAD5B3E84625B2692BC10B88C68A"/>
  </w:style>
  <w:style w:type="paragraph" w:customStyle="1" w:styleId="FC070075808C42A99358AF9777C5AAB4">
    <w:name w:val="FC070075808C42A99358AF9777C5AAB4"/>
  </w:style>
  <w:style w:type="paragraph" w:customStyle="1" w:styleId="DA131A67D6E441B4812CBDF4E1F2C6CF">
    <w:name w:val="DA131A67D6E441B4812CBDF4E1F2C6CF"/>
  </w:style>
  <w:style w:type="paragraph" w:customStyle="1" w:styleId="74071D81757049958BB4F1581710C592">
    <w:name w:val="74071D81757049958BB4F1581710C592"/>
  </w:style>
  <w:style w:type="character" w:styleId="Hyperlink">
    <w:name w:val="Hyperlink"/>
    <w:basedOn w:val="DefaultParagraphFont"/>
    <w:uiPriority w:val="99"/>
    <w:unhideWhenUsed/>
    <w:rPr>
      <w:color w:val="BF4E14" w:themeColor="accent2" w:themeShade="BF"/>
      <w:u w:val="single"/>
    </w:rPr>
  </w:style>
  <w:style w:type="paragraph" w:customStyle="1" w:styleId="6933DCEB7AAF45B8A3CDB10751F0B89E">
    <w:name w:val="6933DCEB7AAF45B8A3CDB10751F0B89E"/>
  </w:style>
  <w:style w:type="paragraph" w:customStyle="1" w:styleId="A331D00C6A4549C394910FDBBC246DBB">
    <w:name w:val="A331D00C6A4549C394910FDBBC246DB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val="en-US" w:eastAsia="ja-JP"/>
      <w14:ligatures w14:val="none"/>
    </w:rPr>
  </w:style>
  <w:style w:type="paragraph" w:customStyle="1" w:styleId="456CE59A95EA40C5AA65B604DF74768E">
    <w:name w:val="456CE59A95EA40C5AA65B604DF747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{C76B205D-B2B5-47E5-A22F-DEECB13DE2F5}tf00546271_win32.dotx</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2024-06-07T02:51:00Z</dcterms:created>
  <dcterms:modified xsi:type="dcterms:W3CDTF">2024-06-13T01:29:00Z</dcterms:modified>
</cp:coreProperties>
</file>